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806" w:type="pct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6031"/>
        <w:gridCol w:w="270"/>
        <w:gridCol w:w="271"/>
        <w:gridCol w:w="391"/>
        <w:gridCol w:w="4287"/>
      </w:tblGrid>
      <w:tr w:rsidR="00F03052" w:rsidRPr="00B30D37" w14:paraId="0E599999" w14:textId="77777777" w:rsidTr="00472536">
        <w:trPr>
          <w:trHeight w:val="559"/>
        </w:trPr>
        <w:tc>
          <w:tcPr>
            <w:tcW w:w="6031" w:type="dxa"/>
            <w:vMerge w:val="restart"/>
          </w:tcPr>
          <w:p w14:paraId="4075CB92" w14:textId="68C365A5" w:rsidR="00CB1D3C" w:rsidRPr="00B30D37" w:rsidRDefault="0044169D" w:rsidP="00D8505D">
            <w:pPr>
              <w:pStyle w:val="Title"/>
              <w:rPr>
                <w:rFonts w:ascii="Cambria" w:hAnsi="Cambria"/>
              </w:rPr>
            </w:pPr>
            <w:r w:rsidRPr="00B30D37">
              <w:rPr>
                <w:rFonts w:ascii="Cambria" w:hAnsi="Cambria"/>
              </w:rPr>
              <w:t>Akhi</w:t>
            </w:r>
          </w:p>
          <w:p w14:paraId="020F74C9" w14:textId="0A5487D5" w:rsidR="00CB1D3C" w:rsidRPr="00B30D37" w:rsidRDefault="0044169D" w:rsidP="00D8505D">
            <w:pPr>
              <w:pStyle w:val="Subtitle"/>
              <w:rPr>
                <w:rFonts w:ascii="Cambria" w:hAnsi="Cambria"/>
              </w:rPr>
            </w:pPr>
            <w:r w:rsidRPr="00B30D37">
              <w:rPr>
                <w:rFonts w:ascii="Cambria" w:hAnsi="Cambria"/>
              </w:rPr>
              <w:t>Eldho John</w:t>
            </w:r>
          </w:p>
        </w:tc>
        <w:tc>
          <w:tcPr>
            <w:tcW w:w="270" w:type="dxa"/>
          </w:tcPr>
          <w:p w14:paraId="26000735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271" w:type="dxa"/>
          </w:tcPr>
          <w:p w14:paraId="6A213AF8" w14:textId="77777777" w:rsidR="00CB1D3C" w:rsidRPr="00B30D37" w:rsidRDefault="00CB1D3C">
            <w:pPr>
              <w:rPr>
                <w:rFonts w:ascii="Cambria" w:hAnsi="Cambria"/>
                <w:sz w:val="32"/>
                <w:szCs w:val="28"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3A8C95" w:themeColor="accent5" w:themeShade="80"/>
            </w:tcBorders>
          </w:tcPr>
          <w:p w14:paraId="17E02E36" w14:textId="75CF0E3A" w:rsidR="00CB1D3C" w:rsidRPr="00B30D37" w:rsidRDefault="0044169D" w:rsidP="006C0673">
            <w:pPr>
              <w:pStyle w:val="Heading3"/>
              <w:outlineLvl w:val="2"/>
              <w:rPr>
                <w:rFonts w:ascii="Cambria" w:hAnsi="Cambria"/>
                <w:b/>
                <w:bCs/>
                <w:sz w:val="32"/>
                <w:szCs w:val="28"/>
              </w:rPr>
            </w:pPr>
            <w:r w:rsidRPr="00B30D37">
              <w:rPr>
                <w:rFonts w:ascii="Cambria" w:hAnsi="Cambria"/>
                <w:b/>
                <w:bCs/>
                <w:sz w:val="32"/>
                <w:szCs w:val="28"/>
              </w:rPr>
              <w:t>Data Analyst</w:t>
            </w:r>
          </w:p>
        </w:tc>
      </w:tr>
      <w:tr w:rsidR="00F03052" w:rsidRPr="00B30D37" w14:paraId="31F58EA1" w14:textId="77777777" w:rsidTr="00472536">
        <w:trPr>
          <w:trHeight w:val="558"/>
        </w:trPr>
        <w:tc>
          <w:tcPr>
            <w:tcW w:w="6031" w:type="dxa"/>
            <w:vMerge/>
          </w:tcPr>
          <w:p w14:paraId="1E663D1A" w14:textId="77777777" w:rsidR="00CB1D3C" w:rsidRPr="00B30D37" w:rsidRDefault="00CB1D3C" w:rsidP="003E7783">
            <w:pPr>
              <w:pStyle w:val="Heading1"/>
              <w:ind w:left="-113"/>
              <w:outlineLvl w:val="0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5342E2F7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271" w:type="dxa"/>
          </w:tcPr>
          <w:p w14:paraId="4809F360" w14:textId="77777777" w:rsidR="00CB1D3C" w:rsidRPr="00B30D37" w:rsidRDefault="00CB1D3C">
            <w:pPr>
              <w:rPr>
                <w:rFonts w:ascii="Cambria" w:hAnsi="Cambria"/>
                <w:sz w:val="32"/>
                <w:szCs w:val="28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40CA74F4" w14:textId="472B8F21" w:rsidR="00CB1D3C" w:rsidRPr="00B30D37" w:rsidRDefault="0044169D" w:rsidP="005E0657">
            <w:pPr>
              <w:pStyle w:val="Heading4"/>
              <w:outlineLvl w:val="3"/>
              <w:rPr>
                <w:rFonts w:ascii="Cambria" w:hAnsi="Cambria"/>
                <w:sz w:val="32"/>
                <w:szCs w:val="28"/>
              </w:rPr>
            </w:pPr>
            <w:r w:rsidRPr="00B30D37">
              <w:rPr>
                <w:rFonts w:ascii="Cambria" w:hAnsi="Cambria"/>
                <w:sz w:val="32"/>
                <w:szCs w:val="28"/>
              </w:rPr>
              <w:t>Python – SQL Developer</w:t>
            </w:r>
          </w:p>
        </w:tc>
      </w:tr>
      <w:tr w:rsidR="00F03052" w:rsidRPr="00B30D37" w14:paraId="15BF766F" w14:textId="77777777" w:rsidTr="00472536">
        <w:trPr>
          <w:trHeight w:val="1191"/>
        </w:trPr>
        <w:tc>
          <w:tcPr>
            <w:tcW w:w="6031" w:type="dxa"/>
            <w:vMerge/>
          </w:tcPr>
          <w:p w14:paraId="346D9619" w14:textId="77777777" w:rsidR="00CB1D3C" w:rsidRPr="00B30D37" w:rsidRDefault="00CB1D3C" w:rsidP="003E7783">
            <w:pPr>
              <w:pStyle w:val="Heading1"/>
              <w:ind w:left="-113"/>
              <w:outlineLvl w:val="0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6B240E3A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271" w:type="dxa"/>
          </w:tcPr>
          <w:p w14:paraId="6142BC68" w14:textId="77777777" w:rsidR="00CB1D3C" w:rsidRPr="00B30D37" w:rsidRDefault="00CB1D3C">
            <w:pPr>
              <w:rPr>
                <w:rFonts w:ascii="Cambria" w:hAnsi="Cambria"/>
                <w:sz w:val="32"/>
                <w:szCs w:val="28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3A8C95" w:themeColor="accent5" w:themeShade="80"/>
            </w:tcBorders>
          </w:tcPr>
          <w:p w14:paraId="5842CD01" w14:textId="72E05EBF" w:rsidR="00CB1D3C" w:rsidRPr="00B30D37" w:rsidRDefault="0044169D" w:rsidP="008D4A99">
            <w:pPr>
              <w:pStyle w:val="Heading5"/>
              <w:outlineLvl w:val="4"/>
              <w:rPr>
                <w:rFonts w:ascii="Cambria" w:hAnsi="Cambria"/>
                <w:b/>
                <w:bCs/>
                <w:sz w:val="32"/>
                <w:szCs w:val="28"/>
              </w:rPr>
            </w:pPr>
            <w:r w:rsidRPr="00B30D37">
              <w:rPr>
                <w:rFonts w:ascii="Cambria" w:hAnsi="Cambria"/>
                <w:b/>
                <w:bCs/>
                <w:sz w:val="32"/>
                <w:szCs w:val="28"/>
              </w:rPr>
              <w:t>Power BI Analyst</w:t>
            </w:r>
          </w:p>
        </w:tc>
      </w:tr>
      <w:tr w:rsidR="00F03052" w:rsidRPr="00B30D37" w14:paraId="3B31AE9C" w14:textId="77777777" w:rsidTr="00472536">
        <w:trPr>
          <w:trHeight w:val="850"/>
        </w:trPr>
        <w:tc>
          <w:tcPr>
            <w:tcW w:w="6031" w:type="dxa"/>
            <w:vAlign w:val="center"/>
          </w:tcPr>
          <w:p w14:paraId="6D2F3658" w14:textId="77777777" w:rsidR="00CB1D3C" w:rsidRPr="00B30D37" w:rsidRDefault="00947D3D" w:rsidP="00D8505D">
            <w:pPr>
              <w:pStyle w:val="Heading1"/>
              <w:outlineLvl w:val="0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357266435"/>
                <w:placeholder>
                  <w:docPart w:val="1E5F7F386F5F4E44AC17C2C3F3BB636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B30D37">
                  <w:rPr>
                    <w:rFonts w:ascii="Cambria" w:hAnsi="Cambria"/>
                  </w:rPr>
                  <w:t>PROFILE</w:t>
                </w:r>
              </w:sdtContent>
            </w:sdt>
          </w:p>
        </w:tc>
        <w:tc>
          <w:tcPr>
            <w:tcW w:w="270" w:type="dxa"/>
          </w:tcPr>
          <w:p w14:paraId="4744CCBF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271" w:type="dxa"/>
          </w:tcPr>
          <w:p w14:paraId="356FA21D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16AB0D80" w14:textId="77777777" w:rsidR="00CB1D3C" w:rsidRPr="00B30D37" w:rsidRDefault="00947D3D" w:rsidP="00D8505D">
            <w:pPr>
              <w:pStyle w:val="Heading1"/>
              <w:outlineLvl w:val="0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797608129"/>
                <w:placeholder>
                  <w:docPart w:val="ABD82195DC584FA59211E5B550FA77F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B30D37">
                  <w:rPr>
                    <w:rFonts w:ascii="Cambria" w:hAnsi="Cambria"/>
                  </w:rPr>
                  <w:t>CONTACT</w:t>
                </w:r>
              </w:sdtContent>
            </w:sdt>
          </w:p>
        </w:tc>
      </w:tr>
      <w:tr w:rsidR="00F03052" w:rsidRPr="00B30D37" w14:paraId="78014367" w14:textId="77777777" w:rsidTr="00472536">
        <w:trPr>
          <w:trHeight w:val="639"/>
        </w:trPr>
        <w:tc>
          <w:tcPr>
            <w:tcW w:w="6031" w:type="dxa"/>
            <w:vMerge w:val="restart"/>
            <w:vAlign w:val="center"/>
          </w:tcPr>
          <w:p w14:paraId="7C04589B" w14:textId="46FEE716" w:rsidR="008D4A99" w:rsidRPr="00B30D37" w:rsidRDefault="00216DC5" w:rsidP="00216DC5">
            <w:pPr>
              <w:jc w:val="both"/>
              <w:rPr>
                <w:rFonts w:ascii="Cambria" w:hAnsi="Cambria"/>
              </w:rPr>
            </w:pPr>
            <w:r w:rsidRPr="00216DC5">
              <w:rPr>
                <w:rFonts w:ascii="Cambria" w:hAnsi="Cambria"/>
                <w:sz w:val="22"/>
                <w:szCs w:val="22"/>
              </w:rPr>
              <w:t>Energetic and organized data analyst seeking to leverage skills and experience in a competitive environment while being resourceful to guide business decisions. Practical experience gained through the development of personal projects and a valuable internship that involved team skills and an iterative, hypothesis-oriented approach to data analysis.</w:t>
            </w:r>
          </w:p>
        </w:tc>
        <w:tc>
          <w:tcPr>
            <w:tcW w:w="270" w:type="dxa"/>
            <w:vMerge w:val="restart"/>
          </w:tcPr>
          <w:p w14:paraId="4DC82C84" w14:textId="77777777" w:rsidR="008D4A99" w:rsidRPr="00B30D37" w:rsidRDefault="008D4A99">
            <w:pPr>
              <w:rPr>
                <w:rFonts w:ascii="Cambria" w:hAnsi="Cambria"/>
              </w:rPr>
            </w:pPr>
          </w:p>
        </w:tc>
        <w:tc>
          <w:tcPr>
            <w:tcW w:w="271" w:type="dxa"/>
            <w:vMerge w:val="restart"/>
            <w:vAlign w:val="center"/>
          </w:tcPr>
          <w:p w14:paraId="1360A7B0" w14:textId="77777777" w:rsidR="008D4A99" w:rsidRPr="00B30D37" w:rsidRDefault="008D4A99">
            <w:pPr>
              <w:rPr>
                <w:rFonts w:ascii="Cambria" w:hAnsi="Cambria"/>
              </w:rPr>
            </w:pPr>
          </w:p>
        </w:tc>
        <w:tc>
          <w:tcPr>
            <w:tcW w:w="391" w:type="dxa"/>
            <w:vAlign w:val="center"/>
          </w:tcPr>
          <w:p w14:paraId="7E0DB558" w14:textId="77777777" w:rsidR="008D4A99" w:rsidRPr="00B30D37" w:rsidRDefault="008D4A99" w:rsidP="00E270D1">
            <w:pPr>
              <w:rPr>
                <w:rFonts w:ascii="Cambria" w:hAnsi="Cambria"/>
              </w:rPr>
            </w:pPr>
            <w:r w:rsidRPr="00B30D37">
              <w:rPr>
                <w:rFonts w:ascii="Cambria" w:hAnsi="Cambria"/>
                <w:noProof/>
              </w:rPr>
              <w:drawing>
                <wp:inline distT="0" distB="0" distL="0" distR="0" wp14:anchorId="7D963DD0" wp14:editId="07CE4B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  <w:vAlign w:val="center"/>
          </w:tcPr>
          <w:p w14:paraId="6EF2E9D3" w14:textId="51FBEB51" w:rsidR="00216DC5" w:rsidRPr="00216DC5" w:rsidRDefault="0044169D" w:rsidP="00E270D1">
            <w:pPr>
              <w:pStyle w:val="Contact1"/>
              <w:rPr>
                <w:rFonts w:ascii="Cambria" w:hAnsi="Cambria"/>
                <w:color w:val="00798B" w:themeColor="accent1"/>
                <w:sz w:val="22"/>
                <w:szCs w:val="14"/>
              </w:rPr>
            </w:pPr>
            <w:r w:rsidRPr="00216DC5">
              <w:rPr>
                <w:rFonts w:ascii="Cambria" w:hAnsi="Cambria"/>
                <w:color w:val="00798B" w:themeColor="accent1"/>
                <w:sz w:val="22"/>
                <w:szCs w:val="14"/>
              </w:rPr>
              <w:t>+91 9745463732</w:t>
            </w:r>
          </w:p>
        </w:tc>
      </w:tr>
      <w:tr w:rsidR="00F03052" w:rsidRPr="00B30D37" w14:paraId="1C6631FC" w14:textId="77777777" w:rsidTr="00472536">
        <w:trPr>
          <w:trHeight w:val="637"/>
        </w:trPr>
        <w:tc>
          <w:tcPr>
            <w:tcW w:w="6031" w:type="dxa"/>
            <w:vMerge/>
            <w:vAlign w:val="center"/>
          </w:tcPr>
          <w:p w14:paraId="6383BB14" w14:textId="77777777" w:rsidR="008D4A99" w:rsidRPr="00B30D37" w:rsidRDefault="008D4A99" w:rsidP="008D4A99">
            <w:pPr>
              <w:rPr>
                <w:rFonts w:ascii="Cambria" w:hAnsi="Cambria"/>
              </w:rPr>
            </w:pPr>
          </w:p>
        </w:tc>
        <w:tc>
          <w:tcPr>
            <w:tcW w:w="270" w:type="dxa"/>
            <w:vMerge/>
          </w:tcPr>
          <w:p w14:paraId="4FACE76D" w14:textId="77777777" w:rsidR="008D4A99" w:rsidRPr="00B30D37" w:rsidRDefault="008D4A99">
            <w:pPr>
              <w:rPr>
                <w:rFonts w:ascii="Cambria" w:hAnsi="Cambria"/>
              </w:rPr>
            </w:pPr>
          </w:p>
        </w:tc>
        <w:tc>
          <w:tcPr>
            <w:tcW w:w="271" w:type="dxa"/>
            <w:vMerge/>
            <w:vAlign w:val="center"/>
          </w:tcPr>
          <w:p w14:paraId="37370F6C" w14:textId="77777777" w:rsidR="008D4A99" w:rsidRPr="00B30D37" w:rsidRDefault="008D4A99">
            <w:pPr>
              <w:rPr>
                <w:rFonts w:ascii="Cambria" w:hAnsi="Cambria"/>
              </w:rPr>
            </w:pPr>
          </w:p>
        </w:tc>
        <w:tc>
          <w:tcPr>
            <w:tcW w:w="391" w:type="dxa"/>
            <w:vAlign w:val="center"/>
          </w:tcPr>
          <w:p w14:paraId="56577F5F" w14:textId="121C55A8" w:rsidR="008D4A99" w:rsidRPr="00B30D37" w:rsidRDefault="00216DC5" w:rsidP="00E270D1">
            <w:pPr>
              <w:rPr>
                <w:rFonts w:ascii="Cambria" w:hAnsi="Cambria"/>
              </w:rPr>
            </w:pPr>
            <w:r w:rsidRPr="00B30D37">
              <w:rPr>
                <w:rFonts w:ascii="Cambria" w:hAnsi="Cambria"/>
                <w:noProof/>
              </w:rPr>
              <w:drawing>
                <wp:inline distT="0" distB="0" distL="0" distR="0" wp14:anchorId="640EC1F4" wp14:editId="2533A920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  <w:vAlign w:val="center"/>
          </w:tcPr>
          <w:p w14:paraId="75BE30E2" w14:textId="3483DD9A" w:rsidR="008D4A99" w:rsidRPr="00216DC5" w:rsidRDefault="00216DC5" w:rsidP="00025D23">
            <w:pPr>
              <w:pStyle w:val="Contact1"/>
              <w:rPr>
                <w:rFonts w:ascii="Cambria" w:hAnsi="Cambria"/>
                <w:color w:val="00798B" w:themeColor="accent1"/>
                <w:sz w:val="22"/>
                <w:szCs w:val="14"/>
              </w:rPr>
            </w:pPr>
            <w:r w:rsidRPr="00216DC5">
              <w:rPr>
                <w:rFonts w:ascii="Cambria" w:hAnsi="Cambria"/>
                <w:color w:val="00798B" w:themeColor="accent1"/>
                <w:sz w:val="22"/>
                <w:szCs w:val="14"/>
              </w:rPr>
              <w:t>akhieldhojohn@gmail.com</w:t>
            </w:r>
          </w:p>
        </w:tc>
      </w:tr>
      <w:tr w:rsidR="00F03052" w:rsidRPr="00B30D37" w14:paraId="73B89675" w14:textId="77777777" w:rsidTr="00472536">
        <w:trPr>
          <w:trHeight w:val="637"/>
        </w:trPr>
        <w:tc>
          <w:tcPr>
            <w:tcW w:w="6031" w:type="dxa"/>
            <w:vMerge/>
            <w:vAlign w:val="center"/>
          </w:tcPr>
          <w:p w14:paraId="179848F8" w14:textId="77777777" w:rsidR="008D4A99" w:rsidRPr="00B30D37" w:rsidRDefault="008D4A99" w:rsidP="008D4A99">
            <w:pPr>
              <w:rPr>
                <w:rFonts w:ascii="Cambria" w:hAnsi="Cambria"/>
              </w:rPr>
            </w:pPr>
          </w:p>
        </w:tc>
        <w:tc>
          <w:tcPr>
            <w:tcW w:w="270" w:type="dxa"/>
            <w:vMerge/>
          </w:tcPr>
          <w:p w14:paraId="48342351" w14:textId="77777777" w:rsidR="008D4A99" w:rsidRPr="00B30D37" w:rsidRDefault="008D4A99">
            <w:pPr>
              <w:rPr>
                <w:rFonts w:ascii="Cambria" w:hAnsi="Cambria"/>
              </w:rPr>
            </w:pPr>
          </w:p>
        </w:tc>
        <w:tc>
          <w:tcPr>
            <w:tcW w:w="271" w:type="dxa"/>
            <w:vMerge/>
            <w:vAlign w:val="center"/>
          </w:tcPr>
          <w:p w14:paraId="133BB05F" w14:textId="77777777" w:rsidR="008D4A99" w:rsidRPr="00B30D37" w:rsidRDefault="008D4A99">
            <w:pPr>
              <w:rPr>
                <w:rFonts w:ascii="Cambria" w:hAnsi="Cambria"/>
              </w:rPr>
            </w:pPr>
          </w:p>
        </w:tc>
        <w:tc>
          <w:tcPr>
            <w:tcW w:w="391" w:type="dxa"/>
            <w:vAlign w:val="center"/>
          </w:tcPr>
          <w:p w14:paraId="73E9ED19" w14:textId="1FF7C47B" w:rsidR="008D4A99" w:rsidRPr="00B30D37" w:rsidRDefault="00216DC5" w:rsidP="00E270D1">
            <w:pPr>
              <w:rPr>
                <w:rFonts w:ascii="Cambria" w:hAnsi="Cambria"/>
              </w:rPr>
            </w:pPr>
            <w:r w:rsidRPr="00B30D37">
              <w:rPr>
                <w:rFonts w:ascii="Cambria" w:hAnsi="Cambria"/>
                <w:noProof/>
              </w:rPr>
              <w:drawing>
                <wp:inline distT="0" distB="0" distL="0" distR="0" wp14:anchorId="7F39673D" wp14:editId="583A9714">
                  <wp:extent cx="155576" cy="155574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3" cy="17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  <w:vAlign w:val="center"/>
          </w:tcPr>
          <w:p w14:paraId="7039C7F3" w14:textId="5A33AF14" w:rsidR="008D4A99" w:rsidRPr="00B30D37" w:rsidRDefault="00216DC5" w:rsidP="00025D23">
            <w:pPr>
              <w:pStyle w:val="Contact2"/>
              <w:rPr>
                <w:rFonts w:ascii="Cambria" w:hAnsi="Cambria"/>
                <w:sz w:val="22"/>
                <w:szCs w:val="14"/>
              </w:rPr>
            </w:pPr>
            <w:r>
              <w:rPr>
                <w:rFonts w:ascii="Cambria" w:hAnsi="Cambria"/>
                <w:sz w:val="22"/>
                <w:szCs w:val="14"/>
              </w:rPr>
              <w:t>linkedin.com/in/akhi-eldho-john</w:t>
            </w:r>
          </w:p>
        </w:tc>
      </w:tr>
      <w:tr w:rsidR="00F03052" w:rsidRPr="00B30D37" w14:paraId="1CB00B97" w14:textId="77777777" w:rsidTr="00472536">
        <w:trPr>
          <w:trHeight w:val="637"/>
        </w:trPr>
        <w:tc>
          <w:tcPr>
            <w:tcW w:w="6031" w:type="dxa"/>
            <w:vMerge/>
            <w:vAlign w:val="center"/>
          </w:tcPr>
          <w:p w14:paraId="0B70F6FA" w14:textId="77777777" w:rsidR="008D4A99" w:rsidRPr="00B30D37" w:rsidRDefault="008D4A99" w:rsidP="008D4A99">
            <w:pPr>
              <w:rPr>
                <w:rFonts w:ascii="Cambria" w:hAnsi="Cambria"/>
              </w:rPr>
            </w:pPr>
          </w:p>
        </w:tc>
        <w:tc>
          <w:tcPr>
            <w:tcW w:w="270" w:type="dxa"/>
            <w:vMerge/>
          </w:tcPr>
          <w:p w14:paraId="07BF7AAA" w14:textId="77777777" w:rsidR="008D4A99" w:rsidRPr="00B30D37" w:rsidRDefault="008D4A99">
            <w:pPr>
              <w:rPr>
                <w:rFonts w:ascii="Cambria" w:hAnsi="Cambria"/>
              </w:rPr>
            </w:pPr>
          </w:p>
        </w:tc>
        <w:tc>
          <w:tcPr>
            <w:tcW w:w="271" w:type="dxa"/>
            <w:vMerge/>
            <w:vAlign w:val="center"/>
          </w:tcPr>
          <w:p w14:paraId="57D174D1" w14:textId="77777777" w:rsidR="008D4A99" w:rsidRPr="00B30D37" w:rsidRDefault="008D4A99">
            <w:pPr>
              <w:rPr>
                <w:rFonts w:ascii="Cambria" w:hAnsi="Cambria"/>
              </w:rPr>
            </w:pPr>
          </w:p>
        </w:tc>
        <w:tc>
          <w:tcPr>
            <w:tcW w:w="391" w:type="dxa"/>
            <w:vAlign w:val="center"/>
          </w:tcPr>
          <w:p w14:paraId="197B6473" w14:textId="77777777" w:rsidR="008D4A99" w:rsidRPr="00B30D37" w:rsidRDefault="008D4A99" w:rsidP="00E270D1">
            <w:pPr>
              <w:rPr>
                <w:rFonts w:ascii="Cambria" w:hAnsi="Cambria"/>
              </w:rPr>
            </w:pPr>
            <w:r w:rsidRPr="00B30D37">
              <w:rPr>
                <w:rFonts w:ascii="Cambria" w:hAnsi="Cambria"/>
                <w:noProof/>
              </w:rPr>
              <w:drawing>
                <wp:inline distT="0" distB="0" distL="0" distR="0" wp14:anchorId="26565EDE" wp14:editId="5A82401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  <w:vAlign w:val="center"/>
          </w:tcPr>
          <w:p w14:paraId="2DC9402F" w14:textId="0C69BFDC" w:rsidR="008D4A99" w:rsidRPr="00B30D37" w:rsidRDefault="0044169D" w:rsidP="00025D23">
            <w:pPr>
              <w:pStyle w:val="Contact2"/>
              <w:rPr>
                <w:rFonts w:ascii="Cambria" w:hAnsi="Cambria"/>
                <w:sz w:val="22"/>
                <w:szCs w:val="14"/>
              </w:rPr>
            </w:pPr>
            <w:r w:rsidRPr="00B30D37">
              <w:rPr>
                <w:rFonts w:ascii="Cambria" w:hAnsi="Cambria"/>
                <w:sz w:val="22"/>
                <w:szCs w:val="14"/>
              </w:rPr>
              <w:t>akhieldhojohn.tech</w:t>
            </w:r>
          </w:p>
        </w:tc>
      </w:tr>
      <w:tr w:rsidR="00F03052" w:rsidRPr="00B30D37" w14:paraId="31976301" w14:textId="77777777" w:rsidTr="00472536">
        <w:trPr>
          <w:trHeight w:val="964"/>
        </w:trPr>
        <w:tc>
          <w:tcPr>
            <w:tcW w:w="6031" w:type="dxa"/>
            <w:vAlign w:val="center"/>
          </w:tcPr>
          <w:p w14:paraId="28B96265" w14:textId="77777777" w:rsidR="00CB1D3C" w:rsidRPr="00B30D37" w:rsidRDefault="00947D3D" w:rsidP="00D8505D">
            <w:pPr>
              <w:pStyle w:val="Heading1"/>
              <w:outlineLvl w:val="0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2070454609"/>
                <w:placeholder>
                  <w:docPart w:val="A824AA695A664562B2C90ADA3C07CD19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B30D37">
                  <w:rPr>
                    <w:rFonts w:ascii="Cambria" w:hAnsi="Cambria"/>
                  </w:rPr>
                  <w:t>EXPERIENCE</w:t>
                </w:r>
              </w:sdtContent>
            </w:sdt>
          </w:p>
        </w:tc>
        <w:tc>
          <w:tcPr>
            <w:tcW w:w="270" w:type="dxa"/>
          </w:tcPr>
          <w:p w14:paraId="6B007B8E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271" w:type="dxa"/>
          </w:tcPr>
          <w:p w14:paraId="0C90DFA4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2CE03D2B" w14:textId="77777777" w:rsidR="00CB1D3C" w:rsidRPr="00B30D37" w:rsidRDefault="00947D3D" w:rsidP="00D8505D">
            <w:pPr>
              <w:pStyle w:val="Heading1"/>
              <w:outlineLvl w:val="0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501783295"/>
                <w:placeholder>
                  <w:docPart w:val="4F4EC48E726A45509E19C12AF620AEEA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B30D37">
                  <w:rPr>
                    <w:rFonts w:ascii="Cambria" w:hAnsi="Cambria"/>
                  </w:rPr>
                  <w:t>SKILLS</w:t>
                </w:r>
              </w:sdtContent>
            </w:sdt>
          </w:p>
        </w:tc>
      </w:tr>
      <w:tr w:rsidR="00F03052" w:rsidRPr="00B30D37" w14:paraId="22F88160" w14:textId="77777777" w:rsidTr="00472536">
        <w:trPr>
          <w:trHeight w:val="2245"/>
        </w:trPr>
        <w:tc>
          <w:tcPr>
            <w:tcW w:w="6031" w:type="dxa"/>
            <w:tcBorders>
              <w:bottom w:val="single" w:sz="4" w:space="0" w:color="3A8C95" w:themeColor="accent5" w:themeShade="80"/>
            </w:tcBorders>
          </w:tcPr>
          <w:p w14:paraId="17BDE2AD" w14:textId="116EEA0D" w:rsidR="00CB1D3C" w:rsidRPr="00B30D37" w:rsidRDefault="00FD43BA" w:rsidP="00373FC8">
            <w:pPr>
              <w:pStyle w:val="Heading2"/>
              <w:outlineLvl w:val="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Freelancing Data Analyst and Web Developer</w:t>
            </w:r>
          </w:p>
          <w:p w14:paraId="6AADBAFF" w14:textId="17E6B41F" w:rsidR="00CB1D3C" w:rsidRPr="00C21043" w:rsidRDefault="00D90212" w:rsidP="00C21043">
            <w:pPr>
              <w:pStyle w:val="Date"/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C21043">
              <w:rPr>
                <w:rFonts w:ascii="Cambria" w:hAnsi="Cambria"/>
                <w:sz w:val="20"/>
                <w:szCs w:val="20"/>
              </w:rPr>
              <w:t>2020 - present</w:t>
            </w:r>
          </w:p>
          <w:p w14:paraId="3C8C755C" w14:textId="690DB77C" w:rsidR="00D90212" w:rsidRPr="00D90212" w:rsidRDefault="00FD43BA" w:rsidP="0047253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80" w:hanging="180"/>
              <w:jc w:val="both"/>
              <w:rPr>
                <w:rFonts w:ascii="Cambria" w:hAnsi="Cambria"/>
                <w:color w:val="333333" w:themeColor="text2"/>
                <w:sz w:val="22"/>
                <w:szCs w:val="22"/>
              </w:rPr>
            </w:pPr>
            <w:r w:rsidRPr="00D90212">
              <w:rPr>
                <w:rFonts w:ascii="Cambria" w:hAnsi="Cambria"/>
                <w:color w:val="333333" w:themeColor="text2"/>
                <w:sz w:val="22"/>
                <w:szCs w:val="22"/>
              </w:rPr>
              <w:t>Designed, implemented, and maintained functional websites for clients using the WordPress creation tool</w:t>
            </w:r>
          </w:p>
          <w:p w14:paraId="25EBB2AA" w14:textId="0717F130" w:rsidR="00CB1D3C" w:rsidRPr="00D90212" w:rsidRDefault="00FD43BA" w:rsidP="0047253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80" w:hanging="180"/>
              <w:jc w:val="both"/>
              <w:rPr>
                <w:rFonts w:ascii="Cambria" w:hAnsi="Cambria"/>
                <w:color w:val="333333" w:themeColor="text2"/>
                <w:sz w:val="22"/>
                <w:szCs w:val="22"/>
              </w:rPr>
            </w:pPr>
            <w:r w:rsidRPr="00D90212">
              <w:rPr>
                <w:rFonts w:ascii="Cambria" w:hAnsi="Cambria"/>
                <w:color w:val="333333" w:themeColor="text2"/>
                <w:sz w:val="22"/>
                <w:szCs w:val="22"/>
              </w:rPr>
              <w:t xml:space="preserve">Drafted Analytic reports and visualizations </w:t>
            </w:r>
            <w:r w:rsidR="00DA06E4" w:rsidRPr="00D90212">
              <w:rPr>
                <w:rFonts w:ascii="Cambria" w:hAnsi="Cambria"/>
                <w:color w:val="333333" w:themeColor="text2"/>
                <w:sz w:val="22"/>
                <w:szCs w:val="22"/>
              </w:rPr>
              <w:t>for</w:t>
            </w:r>
            <w:r w:rsidRPr="00D90212">
              <w:rPr>
                <w:rFonts w:ascii="Cambria" w:hAnsi="Cambria"/>
                <w:color w:val="333333" w:themeColor="text2"/>
                <w:sz w:val="22"/>
                <w:szCs w:val="22"/>
              </w:rPr>
              <w:t xml:space="preserve"> the Clients</w:t>
            </w:r>
          </w:p>
        </w:tc>
        <w:tc>
          <w:tcPr>
            <w:tcW w:w="270" w:type="dxa"/>
          </w:tcPr>
          <w:p w14:paraId="5E31D80E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271" w:type="dxa"/>
          </w:tcPr>
          <w:p w14:paraId="393A890C" w14:textId="77777777" w:rsidR="00CB1D3C" w:rsidRPr="00B30D37" w:rsidRDefault="00CB1D3C">
            <w:pPr>
              <w:rPr>
                <w:rFonts w:ascii="Cambria" w:hAnsi="Cambria"/>
              </w:rPr>
            </w:pPr>
          </w:p>
        </w:tc>
        <w:tc>
          <w:tcPr>
            <w:tcW w:w="4678" w:type="dxa"/>
            <w:gridSpan w:val="2"/>
            <w:vMerge w:val="restart"/>
            <w:vAlign w:val="center"/>
          </w:tcPr>
          <w:p w14:paraId="0DFE5182" w14:textId="1E19D2BD" w:rsidR="00F847F0" w:rsidRPr="00F847F0" w:rsidRDefault="00F847F0" w:rsidP="007E5AAA">
            <w:pPr>
              <w:pStyle w:val="ListBullet"/>
              <w:rPr>
                <w:rFonts w:ascii="Cambria" w:hAnsi="Cambria"/>
                <w:sz w:val="22"/>
                <w:szCs w:val="14"/>
              </w:rPr>
            </w:pPr>
            <w:r w:rsidRPr="00F847F0">
              <w:rPr>
                <w:rFonts w:ascii="Cambria" w:hAnsi="Cambria"/>
                <w:sz w:val="22"/>
                <w:szCs w:val="14"/>
              </w:rPr>
              <w:t xml:space="preserve">Data Analytics: </w:t>
            </w:r>
            <w:r w:rsidRPr="00D90212">
              <w:rPr>
                <w:rFonts w:ascii="Cambria" w:hAnsi="Cambria"/>
                <w:color w:val="333333" w:themeColor="text2"/>
                <w:sz w:val="22"/>
                <w:szCs w:val="14"/>
              </w:rPr>
              <w:t>EDA, Data Cleaning, ETL, Identifying patterns and trends</w:t>
            </w:r>
          </w:p>
          <w:p w14:paraId="6497A724" w14:textId="6B1B3648" w:rsidR="00F847F0" w:rsidRPr="00F847F0" w:rsidRDefault="00F847F0" w:rsidP="007E5AAA">
            <w:pPr>
              <w:pStyle w:val="ListBullet"/>
              <w:rPr>
                <w:rFonts w:ascii="Cambria" w:hAnsi="Cambria"/>
                <w:sz w:val="22"/>
                <w:szCs w:val="14"/>
              </w:rPr>
            </w:pPr>
            <w:r w:rsidRPr="00F847F0">
              <w:rPr>
                <w:rFonts w:ascii="Cambria" w:hAnsi="Cambria"/>
                <w:sz w:val="22"/>
                <w:szCs w:val="14"/>
              </w:rPr>
              <w:t xml:space="preserve">Data Modelling: </w:t>
            </w:r>
            <w:r w:rsidRPr="00D90212">
              <w:rPr>
                <w:rFonts w:ascii="Cambria" w:hAnsi="Cambria"/>
                <w:color w:val="333333" w:themeColor="text2"/>
                <w:sz w:val="22"/>
                <w:szCs w:val="14"/>
              </w:rPr>
              <w:t>Regression, Classification, Clustering</w:t>
            </w:r>
          </w:p>
          <w:p w14:paraId="54DED589" w14:textId="2EE3F7AC" w:rsidR="00BE4FCB" w:rsidRPr="00F847F0" w:rsidRDefault="00216DC5" w:rsidP="007E5AAA">
            <w:pPr>
              <w:pStyle w:val="ListBullet"/>
              <w:rPr>
                <w:rFonts w:ascii="Cambria" w:hAnsi="Cambria"/>
                <w:sz w:val="22"/>
                <w:szCs w:val="14"/>
              </w:rPr>
            </w:pPr>
            <w:r>
              <w:rPr>
                <w:rFonts w:ascii="Cambria" w:hAnsi="Cambria"/>
                <w:sz w:val="22"/>
                <w:szCs w:val="14"/>
              </w:rPr>
              <w:t xml:space="preserve">Programming: </w:t>
            </w:r>
            <w:r w:rsidR="00BE4FCB" w:rsidRPr="00D90212">
              <w:rPr>
                <w:rFonts w:ascii="Cambria" w:hAnsi="Cambria"/>
                <w:color w:val="333333" w:themeColor="text2"/>
                <w:sz w:val="22"/>
                <w:szCs w:val="14"/>
              </w:rPr>
              <w:t>Python, SQL, R</w:t>
            </w:r>
            <w:r w:rsidR="00D90212">
              <w:rPr>
                <w:rFonts w:ascii="Cambria" w:hAnsi="Cambria"/>
                <w:color w:val="333333" w:themeColor="text2"/>
                <w:sz w:val="22"/>
                <w:szCs w:val="14"/>
              </w:rPr>
              <w:t>, DAX</w:t>
            </w:r>
          </w:p>
          <w:p w14:paraId="564E8E57" w14:textId="16CBCA76" w:rsidR="00F847F0" w:rsidRPr="00F847F0" w:rsidRDefault="00F847F0" w:rsidP="007E5AAA">
            <w:pPr>
              <w:pStyle w:val="ListBullet"/>
              <w:rPr>
                <w:rFonts w:ascii="Cambria" w:hAnsi="Cambria"/>
                <w:sz w:val="22"/>
                <w:szCs w:val="14"/>
              </w:rPr>
            </w:pPr>
            <w:r w:rsidRPr="00F847F0">
              <w:rPr>
                <w:rFonts w:ascii="Cambria" w:hAnsi="Cambria"/>
                <w:sz w:val="22"/>
                <w:szCs w:val="14"/>
              </w:rPr>
              <w:t xml:space="preserve">Data Collection: </w:t>
            </w:r>
            <w:r w:rsidRPr="00D90212">
              <w:rPr>
                <w:rFonts w:ascii="Cambria" w:hAnsi="Cambria"/>
                <w:color w:val="333333" w:themeColor="text2"/>
                <w:sz w:val="22"/>
                <w:szCs w:val="14"/>
              </w:rPr>
              <w:t xml:space="preserve">Web </w:t>
            </w:r>
            <w:r w:rsidR="00216DC5" w:rsidRPr="00D90212">
              <w:rPr>
                <w:rFonts w:ascii="Cambria" w:hAnsi="Cambria"/>
                <w:color w:val="333333" w:themeColor="text2"/>
                <w:sz w:val="22"/>
                <w:szCs w:val="14"/>
              </w:rPr>
              <w:t xml:space="preserve">&amp; Image </w:t>
            </w:r>
            <w:r w:rsidRPr="00D90212">
              <w:rPr>
                <w:rFonts w:ascii="Cambria" w:hAnsi="Cambria"/>
                <w:color w:val="333333" w:themeColor="text2"/>
                <w:sz w:val="22"/>
                <w:szCs w:val="14"/>
              </w:rPr>
              <w:t>scraping</w:t>
            </w:r>
          </w:p>
          <w:p w14:paraId="66E2B9A3" w14:textId="54615DF4" w:rsidR="00CB1D3C" w:rsidRPr="00B30D37" w:rsidRDefault="00F847F0" w:rsidP="00BE4FCB">
            <w:pPr>
              <w:pStyle w:val="ListBullet"/>
              <w:rPr>
                <w:rFonts w:ascii="Cambria" w:hAnsi="Cambria"/>
              </w:rPr>
            </w:pPr>
            <w:r w:rsidRPr="00F847F0">
              <w:rPr>
                <w:rFonts w:ascii="Cambria" w:hAnsi="Cambria"/>
                <w:sz w:val="22"/>
                <w:szCs w:val="14"/>
              </w:rPr>
              <w:t xml:space="preserve">Data visualization: </w:t>
            </w:r>
            <w:r w:rsidRPr="00D90212">
              <w:rPr>
                <w:rFonts w:ascii="Cambria" w:hAnsi="Cambria"/>
                <w:color w:val="333333" w:themeColor="text2"/>
                <w:sz w:val="22"/>
                <w:szCs w:val="14"/>
              </w:rPr>
              <w:t>Tableau, Power BI, Matplotlib, Seaborn</w:t>
            </w:r>
          </w:p>
        </w:tc>
      </w:tr>
      <w:tr w:rsidR="00472536" w:rsidRPr="00B30D37" w14:paraId="3036F548" w14:textId="77777777" w:rsidTr="00472536">
        <w:trPr>
          <w:cantSplit/>
          <w:trHeight w:val="993"/>
        </w:trPr>
        <w:tc>
          <w:tcPr>
            <w:tcW w:w="6031" w:type="dxa"/>
            <w:vMerge w:val="restart"/>
            <w:tcBorders>
              <w:top w:val="single" w:sz="4" w:space="0" w:color="3A8C95" w:themeColor="accent5" w:themeShade="80"/>
            </w:tcBorders>
          </w:tcPr>
          <w:p w14:paraId="32880D94" w14:textId="2103E3E1" w:rsidR="00472536" w:rsidRPr="00B30D37" w:rsidRDefault="00472536" w:rsidP="00C45D7E">
            <w:pPr>
              <w:pStyle w:val="Heading2"/>
              <w:outlineLvl w:val="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Development Intern</w:t>
            </w:r>
          </w:p>
          <w:p w14:paraId="7EA09525" w14:textId="2D539EA4" w:rsidR="00472536" w:rsidRDefault="00472536" w:rsidP="00C45D7E">
            <w:pPr>
              <w:pStyle w:val="Date"/>
              <w:rPr>
                <w:rFonts w:ascii="Cambria" w:hAnsi="Cambria"/>
                <w:sz w:val="20"/>
                <w:szCs w:val="20"/>
              </w:rPr>
            </w:pPr>
            <w:r w:rsidRPr="00C21043">
              <w:rPr>
                <w:rFonts w:ascii="Cambria" w:hAnsi="Cambria"/>
                <w:sz w:val="20"/>
                <w:szCs w:val="20"/>
              </w:rPr>
              <w:t xml:space="preserve">July 2019 – May 2020 </w:t>
            </w:r>
          </w:p>
          <w:p w14:paraId="21E25FE1" w14:textId="0484FB68" w:rsidR="00472536" w:rsidRPr="00716149" w:rsidRDefault="00472536" w:rsidP="00716149">
            <w:pPr>
              <w:pStyle w:val="Date"/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C21043">
              <w:rPr>
                <w:rFonts w:ascii="Cambria" w:hAnsi="Cambria"/>
                <w:sz w:val="20"/>
                <w:szCs w:val="20"/>
              </w:rPr>
              <w:t xml:space="preserve">Infineon </w:t>
            </w:r>
            <w:r>
              <w:rPr>
                <w:rFonts w:ascii="Cambria" w:hAnsi="Cambria"/>
                <w:sz w:val="20"/>
                <w:szCs w:val="20"/>
              </w:rPr>
              <w:t>Technologies</w:t>
            </w:r>
            <w:r w:rsidRPr="00C21043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India</w:t>
            </w:r>
            <w:r w:rsidRPr="00C21043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Pvt.</w:t>
            </w:r>
            <w:r w:rsidRPr="00C21043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Ltd., Bangalore</w:t>
            </w:r>
          </w:p>
          <w:p w14:paraId="4AD6D45F" w14:textId="77777777" w:rsidR="00472536" w:rsidRPr="00472536" w:rsidRDefault="00472536" w:rsidP="00472536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180" w:hanging="180"/>
              <w:jc w:val="both"/>
              <w:rPr>
                <w:rFonts w:ascii="Cambria" w:hAnsi="Cambria"/>
                <w:color w:val="333333" w:themeColor="text2"/>
                <w:sz w:val="22"/>
                <w:szCs w:val="22"/>
              </w:rPr>
            </w:pPr>
            <w:r w:rsidRPr="00472536">
              <w:rPr>
                <w:rFonts w:ascii="Cambria" w:hAnsi="Cambria"/>
                <w:color w:val="333333" w:themeColor="text2"/>
                <w:sz w:val="22"/>
                <w:szCs w:val="22"/>
              </w:rPr>
              <w:t xml:space="preserve">Designed a Review Management System for automating the research and review process </w:t>
            </w:r>
          </w:p>
          <w:p w14:paraId="77A6D644" w14:textId="2E753005" w:rsidR="00472536" w:rsidRDefault="00472536" w:rsidP="00472536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180" w:hanging="180"/>
              <w:jc w:val="both"/>
              <w:rPr>
                <w:rFonts w:ascii="Cambria" w:hAnsi="Cambria"/>
                <w:color w:val="333333" w:themeColor="text2"/>
                <w:sz w:val="22"/>
                <w:szCs w:val="22"/>
              </w:rPr>
            </w:pPr>
            <w:r w:rsidRPr="00472536">
              <w:rPr>
                <w:rFonts w:ascii="Cambria" w:hAnsi="Cambria"/>
                <w:color w:val="333333" w:themeColor="text2"/>
                <w:sz w:val="22"/>
                <w:szCs w:val="22"/>
              </w:rPr>
              <w:t>Worked on creating an Email web API</w:t>
            </w:r>
          </w:p>
          <w:p w14:paraId="114CE5EC" w14:textId="7F8D12CA" w:rsidR="00472536" w:rsidRDefault="00472536" w:rsidP="00C45D7E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180" w:hanging="180"/>
              <w:jc w:val="both"/>
              <w:rPr>
                <w:rFonts w:ascii="Cambria" w:hAnsi="Cambria"/>
                <w:color w:val="333333" w:themeColor="text2"/>
                <w:sz w:val="22"/>
                <w:szCs w:val="22"/>
              </w:rPr>
            </w:pPr>
            <w:r w:rsidRPr="00472536">
              <w:rPr>
                <w:rFonts w:ascii="Cambria" w:hAnsi="Cambria"/>
                <w:color w:val="333333" w:themeColor="text2"/>
                <w:sz w:val="22"/>
                <w:szCs w:val="22"/>
              </w:rPr>
              <w:t>Applied MVC architecture to develop the Review system</w:t>
            </w:r>
          </w:p>
          <w:p w14:paraId="5676F353" w14:textId="66421C84" w:rsidR="006832C4" w:rsidRPr="00163E31" w:rsidRDefault="006832C4" w:rsidP="00163E31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0" w:type="dxa"/>
          </w:tcPr>
          <w:p w14:paraId="2C61A479" w14:textId="77777777" w:rsidR="00472536" w:rsidRPr="00B30D37" w:rsidRDefault="00472536">
            <w:pPr>
              <w:rPr>
                <w:rFonts w:ascii="Cambria" w:hAnsi="Cambria"/>
              </w:rPr>
            </w:pPr>
          </w:p>
        </w:tc>
        <w:tc>
          <w:tcPr>
            <w:tcW w:w="271" w:type="dxa"/>
            <w:vMerge w:val="restart"/>
          </w:tcPr>
          <w:p w14:paraId="38EF9052" w14:textId="77777777" w:rsidR="00472536" w:rsidRPr="00B30D37" w:rsidRDefault="00472536">
            <w:pPr>
              <w:rPr>
                <w:rFonts w:ascii="Cambria" w:hAnsi="Cambria"/>
              </w:rPr>
            </w:pPr>
          </w:p>
        </w:tc>
        <w:tc>
          <w:tcPr>
            <w:tcW w:w="4678" w:type="dxa"/>
            <w:gridSpan w:val="2"/>
            <w:vMerge/>
            <w:vAlign w:val="center"/>
          </w:tcPr>
          <w:p w14:paraId="598075E0" w14:textId="77777777" w:rsidR="00472536" w:rsidRPr="00B30D37" w:rsidRDefault="00472536" w:rsidP="00BB3142">
            <w:pPr>
              <w:ind w:left="-113"/>
              <w:rPr>
                <w:rStyle w:val="Heading3Char"/>
                <w:rFonts w:ascii="Cambria" w:hAnsi="Cambria"/>
              </w:rPr>
            </w:pPr>
          </w:p>
        </w:tc>
      </w:tr>
      <w:tr w:rsidR="00472536" w:rsidRPr="00B30D37" w14:paraId="1264A79B" w14:textId="77777777" w:rsidTr="00472536">
        <w:trPr>
          <w:trHeight w:val="1255"/>
        </w:trPr>
        <w:tc>
          <w:tcPr>
            <w:tcW w:w="6031" w:type="dxa"/>
            <w:vMerge/>
            <w:vAlign w:val="center"/>
          </w:tcPr>
          <w:p w14:paraId="476C9C01" w14:textId="46BC1130" w:rsidR="00472536" w:rsidRPr="00B30D37" w:rsidRDefault="00472536" w:rsidP="00C45D7E">
            <w:pPr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2CA9ABD4" w14:textId="77777777" w:rsidR="00472536" w:rsidRPr="00B30D37" w:rsidRDefault="00472536">
            <w:pPr>
              <w:rPr>
                <w:rFonts w:ascii="Cambria" w:hAnsi="Cambria"/>
              </w:rPr>
            </w:pPr>
          </w:p>
        </w:tc>
        <w:tc>
          <w:tcPr>
            <w:tcW w:w="271" w:type="dxa"/>
            <w:vMerge/>
          </w:tcPr>
          <w:p w14:paraId="0431B937" w14:textId="77777777" w:rsidR="00472536" w:rsidRPr="00B30D37" w:rsidRDefault="00472536">
            <w:pPr>
              <w:rPr>
                <w:rFonts w:ascii="Cambria" w:hAnsi="Cambria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029B1441" w14:textId="77777777" w:rsidR="00472536" w:rsidRPr="00B30D37" w:rsidRDefault="00947D3D" w:rsidP="00C45D7E">
            <w:pPr>
              <w:pStyle w:val="Heading1"/>
              <w:outlineLvl w:val="0"/>
              <w:rPr>
                <w:rStyle w:val="Heading3Char"/>
                <w:rFonts w:ascii="Cambria" w:hAnsi="Cambria"/>
                <w:sz w:val="36"/>
                <w:szCs w:val="32"/>
              </w:rPr>
            </w:pPr>
            <w:sdt>
              <w:sdtPr>
                <w:rPr>
                  <w:rFonts w:ascii="Cambria" w:hAnsi="Cambria"/>
                  <w:sz w:val="28"/>
                  <w:szCs w:val="24"/>
                </w:rPr>
                <w:id w:val="-1881937965"/>
                <w:placeholder>
                  <w:docPart w:val="DA3A9B7C22F04054A1F1ED0F1435B78B"/>
                </w:placeholder>
                <w:temporary/>
                <w:showingPlcHdr/>
                <w15:appearance w15:val="hidden"/>
              </w:sdtPr>
              <w:sdtEndPr/>
              <w:sdtContent>
                <w:r w:rsidR="00472536" w:rsidRPr="00B50BE3">
                  <w:rPr>
                    <w:rFonts w:ascii="Cambria" w:hAnsi="Cambria"/>
                    <w:szCs w:val="36"/>
                  </w:rPr>
                  <w:t>EDUCATION</w:t>
                </w:r>
              </w:sdtContent>
            </w:sdt>
          </w:p>
        </w:tc>
      </w:tr>
      <w:tr w:rsidR="00472536" w:rsidRPr="00B30D37" w14:paraId="7A4E02B9" w14:textId="77777777" w:rsidTr="00472536">
        <w:trPr>
          <w:trHeight w:val="1417"/>
        </w:trPr>
        <w:tc>
          <w:tcPr>
            <w:tcW w:w="6031" w:type="dxa"/>
            <w:vMerge/>
            <w:vAlign w:val="center"/>
          </w:tcPr>
          <w:p w14:paraId="675DD0D9" w14:textId="62E61100" w:rsidR="00472536" w:rsidRPr="00B30D37" w:rsidRDefault="00472536" w:rsidP="00C45D7E">
            <w:pPr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1521F57E" w14:textId="77777777" w:rsidR="00472536" w:rsidRPr="00B30D37" w:rsidRDefault="00472536" w:rsidP="00443C70">
            <w:pPr>
              <w:spacing w:before="40"/>
              <w:rPr>
                <w:rFonts w:ascii="Cambria" w:hAnsi="Cambria"/>
              </w:rPr>
            </w:pPr>
          </w:p>
        </w:tc>
        <w:tc>
          <w:tcPr>
            <w:tcW w:w="271" w:type="dxa"/>
            <w:vMerge w:val="restart"/>
          </w:tcPr>
          <w:p w14:paraId="52D3A263" w14:textId="77777777" w:rsidR="00472536" w:rsidRPr="00B30D37" w:rsidRDefault="00472536" w:rsidP="00443C70">
            <w:pPr>
              <w:spacing w:before="40"/>
              <w:rPr>
                <w:rFonts w:ascii="Cambria" w:hAnsi="Cambria"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1C0991F9" w14:textId="55EF6D93" w:rsidR="00472536" w:rsidRPr="00D90212" w:rsidRDefault="00472536" w:rsidP="00B50BE3">
            <w:pPr>
              <w:pStyle w:val="Heading2"/>
              <w:spacing w:before="0"/>
              <w:ind w:right="-120"/>
              <w:outlineLvl w:val="1"/>
              <w:rPr>
                <w:rFonts w:ascii="Cambria" w:hAnsi="Cambria"/>
                <w:color w:val="00798B" w:themeColor="accent1"/>
                <w:szCs w:val="28"/>
              </w:rPr>
            </w:pPr>
            <w:r w:rsidRPr="00D90212">
              <w:rPr>
                <w:rFonts w:ascii="Cambria" w:hAnsi="Cambria"/>
                <w:color w:val="00798B" w:themeColor="accent1"/>
                <w:szCs w:val="28"/>
              </w:rPr>
              <w:t>Integrated M.Tech Software Engineering</w:t>
            </w:r>
          </w:p>
          <w:p w14:paraId="3631C76A" w14:textId="4F468834" w:rsidR="00472536" w:rsidRPr="00F5168E" w:rsidRDefault="00472536" w:rsidP="00F50BC6">
            <w:pPr>
              <w:pStyle w:val="Date"/>
              <w:rPr>
                <w:rFonts w:ascii="Cambria" w:hAnsi="Cambria"/>
                <w:sz w:val="22"/>
                <w:szCs w:val="22"/>
              </w:rPr>
            </w:pPr>
            <w:r w:rsidRPr="00F5168E">
              <w:rPr>
                <w:rFonts w:ascii="Cambria" w:hAnsi="Cambria"/>
                <w:sz w:val="22"/>
                <w:szCs w:val="22"/>
              </w:rPr>
              <w:t>2015-2020  [cgpa – 8.53]</w:t>
            </w:r>
          </w:p>
          <w:p w14:paraId="6EF15E3A" w14:textId="77777777" w:rsidR="00472536" w:rsidRDefault="00472536" w:rsidP="00F50BC6">
            <w:pPr>
              <w:rPr>
                <w:rFonts w:ascii="Cambria" w:hAnsi="Cambria"/>
                <w:sz w:val="22"/>
                <w:szCs w:val="22"/>
              </w:rPr>
            </w:pPr>
            <w:r w:rsidRPr="00F5168E">
              <w:rPr>
                <w:rFonts w:ascii="Cambria" w:hAnsi="Cambria"/>
                <w:sz w:val="22"/>
                <w:szCs w:val="22"/>
              </w:rPr>
              <w:t>VIT University, Vellore, Tamil Nadu</w:t>
            </w:r>
          </w:p>
          <w:p w14:paraId="2EBBEBB3" w14:textId="7DC0F7DA" w:rsidR="00472536" w:rsidRPr="00B30D37" w:rsidRDefault="00472536" w:rsidP="00F50BC6">
            <w:pPr>
              <w:rPr>
                <w:rFonts w:ascii="Cambria" w:hAnsi="Cambria"/>
              </w:rPr>
            </w:pPr>
          </w:p>
        </w:tc>
      </w:tr>
      <w:tr w:rsidR="00472536" w:rsidRPr="00B30D37" w14:paraId="2F884000" w14:textId="77777777" w:rsidTr="00472536">
        <w:trPr>
          <w:trHeight w:val="1417"/>
        </w:trPr>
        <w:tc>
          <w:tcPr>
            <w:tcW w:w="6031" w:type="dxa"/>
            <w:vMerge/>
            <w:vAlign w:val="center"/>
          </w:tcPr>
          <w:p w14:paraId="1DCB651A" w14:textId="77777777" w:rsidR="00472536" w:rsidRPr="00B30D37" w:rsidRDefault="00472536" w:rsidP="00BB3142">
            <w:pPr>
              <w:pStyle w:val="Heading3"/>
              <w:ind w:left="-113"/>
              <w:outlineLvl w:val="2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1EF24D85" w14:textId="77777777" w:rsidR="00472536" w:rsidRPr="00B30D37" w:rsidRDefault="00472536">
            <w:pPr>
              <w:rPr>
                <w:rFonts w:ascii="Cambria" w:hAnsi="Cambria"/>
              </w:rPr>
            </w:pPr>
          </w:p>
        </w:tc>
        <w:tc>
          <w:tcPr>
            <w:tcW w:w="271" w:type="dxa"/>
            <w:vMerge/>
          </w:tcPr>
          <w:p w14:paraId="5094AE33" w14:textId="77777777" w:rsidR="00472536" w:rsidRPr="00B30D37" w:rsidRDefault="00472536">
            <w:pPr>
              <w:rPr>
                <w:rFonts w:ascii="Cambria" w:hAnsi="Cambri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567C16F1" w14:textId="7A6B88A9" w:rsidR="00472536" w:rsidRPr="00D90212" w:rsidRDefault="00472536" w:rsidP="00BE4FCB">
            <w:pPr>
              <w:pStyle w:val="Heading2"/>
              <w:outlineLvl w:val="1"/>
              <w:rPr>
                <w:rStyle w:val="DateChar"/>
                <w:rFonts w:ascii="Cambria" w:hAnsi="Cambria"/>
                <w:caps w:val="0"/>
              </w:rPr>
            </w:pPr>
            <w:r w:rsidRPr="00D90212">
              <w:rPr>
                <w:rFonts w:ascii="Cambria" w:hAnsi="Cambria"/>
                <w:color w:val="00798B" w:themeColor="accent1"/>
              </w:rPr>
              <w:t>Professional Certifications</w:t>
            </w:r>
          </w:p>
          <w:p w14:paraId="2A5D3BEA" w14:textId="000DC07D" w:rsidR="00472536" w:rsidRPr="00F5168E" w:rsidRDefault="00472536" w:rsidP="00BE4FCB">
            <w:pPr>
              <w:rPr>
                <w:rFonts w:ascii="Cambria" w:hAnsi="Cambria"/>
                <w:sz w:val="22"/>
                <w:szCs w:val="22"/>
              </w:rPr>
            </w:pPr>
            <w:r w:rsidRPr="00F5168E">
              <w:rPr>
                <w:rFonts w:ascii="Cambria" w:hAnsi="Cambria"/>
                <w:sz w:val="22"/>
                <w:szCs w:val="22"/>
              </w:rPr>
              <w:t>IBM Data Science(In progress)</w:t>
            </w:r>
            <w:r w:rsidRPr="00F5168E">
              <w:rPr>
                <w:rFonts w:ascii="Cambria" w:hAnsi="Cambria"/>
                <w:sz w:val="22"/>
                <w:szCs w:val="22"/>
              </w:rPr>
              <w:cr/>
              <w:t>IBM Data Analyst (2022)</w:t>
            </w:r>
          </w:p>
          <w:p w14:paraId="675A4628" w14:textId="524A1B7F" w:rsidR="00472536" w:rsidRPr="00F5168E" w:rsidRDefault="00472536" w:rsidP="00F50BC6">
            <w:pPr>
              <w:rPr>
                <w:rFonts w:ascii="Cambria" w:hAnsi="Cambria"/>
                <w:sz w:val="22"/>
                <w:szCs w:val="22"/>
              </w:rPr>
            </w:pPr>
            <w:r w:rsidRPr="00F5168E">
              <w:rPr>
                <w:rFonts w:ascii="Cambria" w:hAnsi="Cambria"/>
                <w:sz w:val="22"/>
                <w:szCs w:val="22"/>
              </w:rPr>
              <w:t>Google Data Analytics (2021)</w:t>
            </w:r>
          </w:p>
          <w:p w14:paraId="7188FE14" w14:textId="234314A4" w:rsidR="00472536" w:rsidRPr="00B30D37" w:rsidRDefault="00472536" w:rsidP="00F50BC6">
            <w:pPr>
              <w:rPr>
                <w:rFonts w:ascii="Cambria" w:hAnsi="Cambria"/>
              </w:rPr>
            </w:pPr>
          </w:p>
        </w:tc>
      </w:tr>
    </w:tbl>
    <w:p w14:paraId="190C07DC" w14:textId="77777777" w:rsidR="00535F87" w:rsidRPr="00B30D37" w:rsidRDefault="00535F87" w:rsidP="001C6718">
      <w:pPr>
        <w:rPr>
          <w:rFonts w:ascii="Cambria" w:hAnsi="Cambria"/>
        </w:rPr>
      </w:pPr>
    </w:p>
    <w:sectPr w:rsidR="00535F87" w:rsidRPr="00B30D37" w:rsidSect="00F50BC6">
      <w:headerReference w:type="default" r:id="rId19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386D" w14:textId="77777777" w:rsidR="00947D3D" w:rsidRDefault="00947D3D" w:rsidP="00BA3E51">
      <w:pPr>
        <w:spacing w:line="240" w:lineRule="auto"/>
      </w:pPr>
      <w:r>
        <w:separator/>
      </w:r>
    </w:p>
  </w:endnote>
  <w:endnote w:type="continuationSeparator" w:id="0">
    <w:p w14:paraId="0CBAD5FD" w14:textId="77777777" w:rsidR="00947D3D" w:rsidRDefault="00947D3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D9D0" w14:textId="77777777" w:rsidR="00947D3D" w:rsidRDefault="00947D3D" w:rsidP="00BA3E51">
      <w:pPr>
        <w:spacing w:line="240" w:lineRule="auto"/>
      </w:pPr>
      <w:r>
        <w:separator/>
      </w:r>
    </w:p>
  </w:footnote>
  <w:footnote w:type="continuationSeparator" w:id="0">
    <w:p w14:paraId="3188F293" w14:textId="77777777" w:rsidR="00947D3D" w:rsidRDefault="00947D3D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97E9" w14:textId="77867838" w:rsidR="00217454" w:rsidRPr="00162614" w:rsidRDefault="00504E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3ABCB315" wp14:editId="13030FE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4985" cy="8266430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324985" cy="82664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C209B5" id="Rectangle 12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" fillcolor="white [3212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A11EAD0" wp14:editId="13A2B751">
              <wp:simplePos x="0" y="0"/>
              <wp:positionH relativeFrom="column">
                <wp:posOffset>3408680</wp:posOffset>
              </wp:positionH>
              <wp:positionV relativeFrom="paragraph">
                <wp:posOffset>6607810</wp:posOffset>
              </wp:positionV>
              <wp:extent cx="3578225" cy="467995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D2DD6" id="Rectangle 11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" fillcolor="#434343 [3206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2DABABBA" wp14:editId="05C78298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50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96005" cy="20955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56310" id="Rectangle 10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" fillcolor="#00798b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77F04239" wp14:editId="25F72D9D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590" cy="577850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D67405" id="Rectangle 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" fillcolor="#434343 [3206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50D5727F" wp14:editId="36923FCC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700" cy="209550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330700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BC3A87" id="Rectangle 8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" fillcolor="#333 [3215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09EBE373" wp14:editId="076D16FC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860" cy="57594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78860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C7B25F" id="Rectangle 7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" fillcolor="#434343 [3206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5C31A0D1" wp14:editId="42B00380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15" cy="57785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50715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6157A7" id="Rectangle 6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" fillcolor="#00798b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6E71E578" wp14:editId="79752494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15" cy="5759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50715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56FD20" id="Rectangle 5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9D0537"/>
    <w:multiLevelType w:val="hybridMultilevel"/>
    <w:tmpl w:val="6736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04B46"/>
    <w:multiLevelType w:val="hybridMultilevel"/>
    <w:tmpl w:val="E5D60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649A1"/>
    <w:multiLevelType w:val="hybridMultilevel"/>
    <w:tmpl w:val="13168CD6"/>
    <w:lvl w:ilvl="0" w:tplc="8FC2A9D6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A98"/>
    <w:multiLevelType w:val="multilevel"/>
    <w:tmpl w:val="0DFA88B4"/>
    <w:numStyleLink w:val="BullettedList"/>
  </w:abstractNum>
  <w:abstractNum w:abstractNumId="11" w15:restartNumberingAfterBreak="0">
    <w:nsid w:val="78070544"/>
    <w:multiLevelType w:val="hybridMultilevel"/>
    <w:tmpl w:val="007C0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D"/>
    <w:rsid w:val="00025D23"/>
    <w:rsid w:val="00033157"/>
    <w:rsid w:val="000407F5"/>
    <w:rsid w:val="00041F8A"/>
    <w:rsid w:val="00045F2E"/>
    <w:rsid w:val="00055BBC"/>
    <w:rsid w:val="00064AD3"/>
    <w:rsid w:val="00073BF3"/>
    <w:rsid w:val="00081B51"/>
    <w:rsid w:val="000979BC"/>
    <w:rsid w:val="000D3891"/>
    <w:rsid w:val="000F3FE2"/>
    <w:rsid w:val="00140582"/>
    <w:rsid w:val="00162614"/>
    <w:rsid w:val="00163E31"/>
    <w:rsid w:val="00177BCB"/>
    <w:rsid w:val="001A313A"/>
    <w:rsid w:val="001C6718"/>
    <w:rsid w:val="001E0E62"/>
    <w:rsid w:val="001F236B"/>
    <w:rsid w:val="00200FC4"/>
    <w:rsid w:val="00216DC5"/>
    <w:rsid w:val="00217454"/>
    <w:rsid w:val="002251C8"/>
    <w:rsid w:val="00277758"/>
    <w:rsid w:val="00293BB8"/>
    <w:rsid w:val="002A4A92"/>
    <w:rsid w:val="002D5478"/>
    <w:rsid w:val="00364B5C"/>
    <w:rsid w:val="00373FC8"/>
    <w:rsid w:val="003B3A48"/>
    <w:rsid w:val="003C5242"/>
    <w:rsid w:val="003E7783"/>
    <w:rsid w:val="00435F1E"/>
    <w:rsid w:val="0044169D"/>
    <w:rsid w:val="00442A0E"/>
    <w:rsid w:val="00443C70"/>
    <w:rsid w:val="00472536"/>
    <w:rsid w:val="004B419A"/>
    <w:rsid w:val="004E6AB2"/>
    <w:rsid w:val="00504E52"/>
    <w:rsid w:val="00535F87"/>
    <w:rsid w:val="00564622"/>
    <w:rsid w:val="00570BCA"/>
    <w:rsid w:val="005B3227"/>
    <w:rsid w:val="005E0657"/>
    <w:rsid w:val="006755BF"/>
    <w:rsid w:val="0067690C"/>
    <w:rsid w:val="006832C4"/>
    <w:rsid w:val="006C0673"/>
    <w:rsid w:val="006C75D7"/>
    <w:rsid w:val="00716149"/>
    <w:rsid w:val="007467D1"/>
    <w:rsid w:val="00747832"/>
    <w:rsid w:val="007E5AAA"/>
    <w:rsid w:val="007E6083"/>
    <w:rsid w:val="0081316C"/>
    <w:rsid w:val="00842FA0"/>
    <w:rsid w:val="00855181"/>
    <w:rsid w:val="008643BF"/>
    <w:rsid w:val="00893796"/>
    <w:rsid w:val="008A65BA"/>
    <w:rsid w:val="008B1112"/>
    <w:rsid w:val="008D4A99"/>
    <w:rsid w:val="00914419"/>
    <w:rsid w:val="009325A8"/>
    <w:rsid w:val="00935402"/>
    <w:rsid w:val="00947D3D"/>
    <w:rsid w:val="00962E61"/>
    <w:rsid w:val="00976E5A"/>
    <w:rsid w:val="00986331"/>
    <w:rsid w:val="009C7105"/>
    <w:rsid w:val="009E3575"/>
    <w:rsid w:val="00AB7FE5"/>
    <w:rsid w:val="00AC1E5A"/>
    <w:rsid w:val="00AE5E92"/>
    <w:rsid w:val="00B30D37"/>
    <w:rsid w:val="00B50BE3"/>
    <w:rsid w:val="00B87E22"/>
    <w:rsid w:val="00BA2D2C"/>
    <w:rsid w:val="00BA3E51"/>
    <w:rsid w:val="00BB3142"/>
    <w:rsid w:val="00BE4FCB"/>
    <w:rsid w:val="00C155FC"/>
    <w:rsid w:val="00C21043"/>
    <w:rsid w:val="00C45D7E"/>
    <w:rsid w:val="00C5786F"/>
    <w:rsid w:val="00CB1D3C"/>
    <w:rsid w:val="00D666BB"/>
    <w:rsid w:val="00D8505D"/>
    <w:rsid w:val="00D90212"/>
    <w:rsid w:val="00DA06E4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03052"/>
    <w:rsid w:val="00F50BC6"/>
    <w:rsid w:val="00F5168E"/>
    <w:rsid w:val="00F847F0"/>
    <w:rsid w:val="00F908C3"/>
    <w:rsid w:val="00FD43B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BB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pixabay.com/es/linkedin-linkedin-icono-2935407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pla_Jr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5F7F386F5F4E44AC17C2C3F3BB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5CCEF-8394-4589-93DD-47178040AABD}"/>
      </w:docPartPr>
      <w:docPartBody>
        <w:p w:rsidR="00A20B48" w:rsidRDefault="00A20B48">
          <w:pPr>
            <w:pStyle w:val="1E5F7F386F5F4E44AC17C2C3F3BB636F"/>
          </w:pPr>
          <w:r w:rsidRPr="00C45D7E">
            <w:t>PROFILE</w:t>
          </w:r>
        </w:p>
      </w:docPartBody>
    </w:docPart>
    <w:docPart>
      <w:docPartPr>
        <w:name w:val="ABD82195DC584FA59211E5B550FA7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427D-4EDF-4834-9433-914FB91E7DD0}"/>
      </w:docPartPr>
      <w:docPartBody>
        <w:p w:rsidR="00A20B48" w:rsidRDefault="00A20B48">
          <w:pPr>
            <w:pStyle w:val="ABD82195DC584FA59211E5B550FA77F3"/>
          </w:pPr>
          <w:r w:rsidRPr="00162614">
            <w:t>CONTACT</w:t>
          </w:r>
        </w:p>
      </w:docPartBody>
    </w:docPart>
    <w:docPart>
      <w:docPartPr>
        <w:name w:val="A824AA695A664562B2C90ADA3C07C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626F7-99AA-4A68-BD0A-D8F24E9274D1}"/>
      </w:docPartPr>
      <w:docPartBody>
        <w:p w:rsidR="00A20B48" w:rsidRDefault="00A20B48">
          <w:pPr>
            <w:pStyle w:val="A824AA695A664562B2C90ADA3C07CD19"/>
          </w:pPr>
          <w:r>
            <w:t>EXPERIENCE</w:t>
          </w:r>
        </w:p>
      </w:docPartBody>
    </w:docPart>
    <w:docPart>
      <w:docPartPr>
        <w:name w:val="4F4EC48E726A45509E19C12AF620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4880B-9CF7-41EE-A61C-E0FB069015C7}"/>
      </w:docPartPr>
      <w:docPartBody>
        <w:p w:rsidR="00A20B48" w:rsidRDefault="00A20B48">
          <w:pPr>
            <w:pStyle w:val="4F4EC48E726A45509E19C12AF620AEEA"/>
          </w:pPr>
          <w:r w:rsidRPr="00162614">
            <w:t>SKILLS</w:t>
          </w:r>
        </w:p>
      </w:docPartBody>
    </w:docPart>
    <w:docPart>
      <w:docPartPr>
        <w:name w:val="DA3A9B7C22F04054A1F1ED0F1435B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18DCA-825D-4065-BE6B-9F3B88BB2B51}"/>
      </w:docPartPr>
      <w:docPartBody>
        <w:p w:rsidR="001C1893" w:rsidRDefault="00AF5AEB">
          <w:pPr>
            <w:pStyle w:val="DA3A9B7C22F04054A1F1ED0F1435B78B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F"/>
    <w:rsid w:val="001C1893"/>
    <w:rsid w:val="009443BF"/>
    <w:rsid w:val="00A20B48"/>
    <w:rsid w:val="00A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644D0637E749C685355E1FEBC2929C">
    <w:name w:val="7F644D0637E749C685355E1FEBC2929C"/>
    <w:rsid w:val="001C1893"/>
  </w:style>
  <w:style w:type="paragraph" w:customStyle="1" w:styleId="B30720D96145433EAFAC043B38D455C5">
    <w:name w:val="B30720D96145433EAFAC043B38D455C5"/>
    <w:rsid w:val="001C1893"/>
  </w:style>
  <w:style w:type="paragraph" w:customStyle="1" w:styleId="B9E00CBAF4904EB5A69818B0A01C107D">
    <w:name w:val="B9E00CBAF4904EB5A69818B0A01C107D"/>
    <w:rsid w:val="001C1893"/>
  </w:style>
  <w:style w:type="paragraph" w:customStyle="1" w:styleId="D4255D4C6BA24F9683C6C67C4BC5D3F4">
    <w:name w:val="D4255D4C6BA24F9683C6C67C4BC5D3F4"/>
    <w:rsid w:val="001C1893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bidi="ar-SA"/>
    </w:rPr>
  </w:style>
  <w:style w:type="paragraph" w:customStyle="1" w:styleId="918C29CFD01E4009B738BBE435A1395C">
    <w:name w:val="918C29CFD01E4009B738BBE435A1395C"/>
    <w:rsid w:val="001C1893"/>
  </w:style>
  <w:style w:type="paragraph" w:customStyle="1" w:styleId="1E5F7F386F5F4E44AC17C2C3F3BB636F">
    <w:name w:val="1E5F7F386F5F4E44AC17C2C3F3BB636F"/>
  </w:style>
  <w:style w:type="paragraph" w:customStyle="1" w:styleId="ABD82195DC584FA59211E5B550FA77F3">
    <w:name w:val="ABD82195DC584FA59211E5B550FA77F3"/>
  </w:style>
  <w:style w:type="paragraph" w:customStyle="1" w:styleId="A824AA695A664562B2C90ADA3C07CD19">
    <w:name w:val="A824AA695A664562B2C90ADA3C07CD19"/>
  </w:style>
  <w:style w:type="paragraph" w:customStyle="1" w:styleId="4F4EC48E726A45509E19C12AF620AEEA">
    <w:name w:val="4F4EC48E726A45509E19C12AF620AEEA"/>
  </w:style>
  <w:style w:type="paragraph" w:styleId="ListBullet">
    <w:name w:val="List Bullet"/>
    <w:basedOn w:val="Normal"/>
    <w:uiPriority w:val="99"/>
    <w:qFormat/>
    <w:rsid w:val="009443BF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bidi="ar-SA"/>
    </w:rPr>
  </w:style>
  <w:style w:type="numbering" w:customStyle="1" w:styleId="BullettedList">
    <w:name w:val="BullettedList"/>
    <w:uiPriority w:val="99"/>
    <w:rsid w:val="009443BF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9443BF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bidi="ar-SA"/>
    </w:rPr>
  </w:style>
  <w:style w:type="paragraph" w:styleId="ListBullet3">
    <w:name w:val="List Bullet 3"/>
    <w:basedOn w:val="Normal"/>
    <w:uiPriority w:val="99"/>
    <w:semiHidden/>
    <w:unhideWhenUsed/>
    <w:rsid w:val="009443BF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bidi="ar-SA"/>
    </w:rPr>
  </w:style>
  <w:style w:type="paragraph" w:styleId="ListBullet4">
    <w:name w:val="List Bullet 4"/>
    <w:basedOn w:val="Normal"/>
    <w:uiPriority w:val="99"/>
    <w:semiHidden/>
    <w:unhideWhenUsed/>
    <w:rsid w:val="009443BF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bidi="ar-SA"/>
    </w:rPr>
  </w:style>
  <w:style w:type="paragraph" w:styleId="ListBullet5">
    <w:name w:val="List Bullet 5"/>
    <w:basedOn w:val="Normal"/>
    <w:uiPriority w:val="99"/>
    <w:semiHidden/>
    <w:unhideWhenUsed/>
    <w:rsid w:val="009443BF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bidi="ar-SA"/>
    </w:rPr>
  </w:style>
  <w:style w:type="paragraph" w:styleId="Date">
    <w:name w:val="Date"/>
    <w:basedOn w:val="Normal"/>
    <w:next w:val="Normal"/>
    <w:link w:val="DateChar"/>
    <w:uiPriority w:val="99"/>
    <w:qFormat/>
    <w:rsid w:val="009443BF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bidi="ar-SA"/>
    </w:rPr>
  </w:style>
  <w:style w:type="character" w:customStyle="1" w:styleId="DateChar">
    <w:name w:val="Date Char"/>
    <w:basedOn w:val="DefaultParagraphFont"/>
    <w:link w:val="Date"/>
    <w:uiPriority w:val="99"/>
    <w:rsid w:val="009443BF"/>
    <w:rPr>
      <w:rFonts w:eastAsiaTheme="minorHAnsi"/>
      <w:caps/>
      <w:color w:val="4472C4" w:themeColor="accent1"/>
      <w:sz w:val="18"/>
      <w:szCs w:val="18"/>
      <w:lang w:bidi="ar-SA"/>
    </w:rPr>
  </w:style>
  <w:style w:type="paragraph" w:customStyle="1" w:styleId="DA3A9B7C22F04054A1F1ED0F1435B78B">
    <w:name w:val="DA3A9B7C22F04054A1F1ED0F1435B7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7E534-492C-43A9-9094-309BCC5F0D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2022-06-12T14:55:00Z</dcterms:created>
  <dcterms:modified xsi:type="dcterms:W3CDTF">2022-06-12T16:18:00Z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